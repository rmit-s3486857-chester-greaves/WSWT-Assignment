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1F57BD">
      <w:pPr>
        <w:pStyle w:val="Title"/>
      </w:pPr>
      <w:r>
        <w:t>Business Requirement [D</w:t>
      </w:r>
      <w:r w:rsidR="003A0F24">
        <w:t>]</w:t>
      </w:r>
    </w:p>
    <w:sdt>
      <w:sdtPr>
        <w:alias w:val="Heading 1:"/>
        <w:tag w:val="Heading 1:"/>
        <w:id w:val="17593416"/>
        <w:placeholder>
          <w:docPart w:val="24797F761C8E4E339992198A8DC40B68"/>
        </w:placeholder>
        <w:temporary/>
        <w:showingPlcHdr/>
        <w15:appearance w15:val="hidden"/>
      </w:sdtPr>
      <w:sdtEndPr/>
      <w:sdtContent>
        <w:p w:rsidR="00855982" w:rsidRPr="00855982" w:rsidRDefault="00855982" w:rsidP="00855982">
          <w:pPr>
            <w:pStyle w:val="Heading1"/>
          </w:pPr>
          <w:r w:rsidRPr="00855982">
            <w:t>Heading 1</w:t>
          </w:r>
        </w:p>
      </w:sdtContent>
    </w:sdt>
    <w:p w:rsidR="00855982" w:rsidRPr="00855982" w:rsidRDefault="00B53693" w:rsidP="00B53693">
      <w:r>
        <w:t>&lt;&lt;THIS FORMAT</w:t>
      </w:r>
      <w:bookmarkStart w:id="0" w:name="_GoBack"/>
      <w:bookmarkEnd w:id="0"/>
      <w:r>
        <w:t xml:space="preserve"> WILL BE SIMILAR TO REQUIREMENT C&gt;&gt;</w:t>
      </w:r>
    </w:p>
    <w:sectPr w:rsidR="0085598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513" w:rsidRDefault="00D15513" w:rsidP="00855982">
      <w:pPr>
        <w:spacing w:after="0" w:line="240" w:lineRule="auto"/>
      </w:pPr>
      <w:r>
        <w:separator/>
      </w:r>
    </w:p>
  </w:endnote>
  <w:endnote w:type="continuationSeparator" w:id="0">
    <w:p w:rsidR="00D15513" w:rsidRDefault="00D1551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513" w:rsidRDefault="00D15513" w:rsidP="00855982">
      <w:pPr>
        <w:spacing w:after="0" w:line="240" w:lineRule="auto"/>
      </w:pPr>
      <w:r>
        <w:separator/>
      </w:r>
    </w:p>
  </w:footnote>
  <w:footnote w:type="continuationSeparator" w:id="0">
    <w:p w:rsidR="00D15513" w:rsidRDefault="00D1551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24"/>
    <w:rsid w:val="001D4362"/>
    <w:rsid w:val="001F57BD"/>
    <w:rsid w:val="003A0F24"/>
    <w:rsid w:val="003B52ED"/>
    <w:rsid w:val="006B29A2"/>
    <w:rsid w:val="007833A7"/>
    <w:rsid w:val="00855982"/>
    <w:rsid w:val="00A10484"/>
    <w:rsid w:val="00B53693"/>
    <w:rsid w:val="00D1551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DC75"/>
  <w15:chartTrackingRefBased/>
  <w15:docId w15:val="{22ADBDF0-A681-431D-9746-87D2BDF3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l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797F761C8E4E339992198A8DC40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EE466-67CC-40C9-B6D0-0414E890AECE}"/>
      </w:docPartPr>
      <w:docPartBody>
        <w:p w:rsidR="009F3155" w:rsidRDefault="005146F6">
          <w:pPr>
            <w:pStyle w:val="24797F761C8E4E339992198A8DC40B68"/>
          </w:pPr>
          <w:r w:rsidRPr="00855982"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F6"/>
    <w:rsid w:val="005146F6"/>
    <w:rsid w:val="0094200B"/>
    <w:rsid w:val="009F3155"/>
    <w:rsid w:val="00DA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0EDAF4528E4CDB8260BAA3733A3EEB">
    <w:name w:val="D90EDAF4528E4CDB8260BAA3733A3EEB"/>
  </w:style>
  <w:style w:type="paragraph" w:customStyle="1" w:styleId="24797F761C8E4E339992198A8DC40B68">
    <w:name w:val="24797F761C8E4E339992198A8DC40B68"/>
  </w:style>
  <w:style w:type="paragraph" w:customStyle="1" w:styleId="4FA31EFDBD494A9395AA0C19605EB819">
    <w:name w:val="4FA31EFDBD494A9395AA0C19605EB8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Lakhanpal</dc:creator>
  <cp:lastModifiedBy>Rohit Lakhanpal</cp:lastModifiedBy>
  <cp:revision>3</cp:revision>
  <dcterms:created xsi:type="dcterms:W3CDTF">2017-04-27T11:52:00Z</dcterms:created>
  <dcterms:modified xsi:type="dcterms:W3CDTF">2017-04-28T06:39:00Z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